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4E" w:rsidRDefault="00A20FD5" w:rsidP="0072443E">
      <w:pPr>
        <w:spacing w:before="120" w:after="0" w:line="288" w:lineRule="auto"/>
        <w:jc w:val="center"/>
      </w:pPr>
      <w:r>
        <w:rPr>
          <w:rFonts w:cs="Arial"/>
          <w:noProof/>
          <w:lang w:val="en-US" w:eastAsia="ja-JP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72443E">
      <w:pPr>
        <w:autoSpaceDE w:val="0"/>
        <w:autoSpaceDN w:val="0"/>
        <w:spacing w:before="120" w:after="0" w:line="288" w:lineRule="auto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 &amp; Design</w:t>
      </w:r>
    </w:p>
    <w:p w:rsidR="00E21F4E" w:rsidRPr="00B02EB8" w:rsidRDefault="00C85104" w:rsidP="0072443E">
      <w:pPr>
        <w:autoSpaceDE w:val="0"/>
        <w:autoSpaceDN w:val="0"/>
        <w:spacing w:before="120" w:after="0" w:line="288" w:lineRule="auto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9021F7" w:rsidP="0072443E">
            <w:pPr>
              <w:pStyle w:val="HeadingLv2"/>
              <w:spacing w:after="0" w:line="288" w:lineRule="auto"/>
            </w:pPr>
            <w:r>
              <w:t>RND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72443E">
            <w:pPr>
              <w:pStyle w:val="HeadingLv2"/>
              <w:spacing w:after="0" w:line="288" w:lineRule="auto"/>
            </w:pPr>
            <w:r>
              <w:t>1.</w:t>
            </w:r>
            <w:r w:rsidR="005837D6">
              <w:t>3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72443E">
            <w:pPr>
              <w:pStyle w:val="HeadingLv2"/>
              <w:spacing w:after="0" w:line="288" w:lineRule="auto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5837D6">
              <w:t>5</w:t>
            </w:r>
          </w:p>
        </w:tc>
      </w:tr>
    </w:tbl>
    <w:p w:rsidR="00E21F4E" w:rsidRDefault="00E21F4E" w:rsidP="0072443E">
      <w:pPr>
        <w:pStyle w:val="NormalText"/>
        <w:spacing w:line="288" w:lineRule="auto"/>
      </w:pPr>
    </w:p>
    <w:p w:rsidR="00E21F4E" w:rsidRDefault="00E21F4E" w:rsidP="0072443E">
      <w:pPr>
        <w:spacing w:before="120" w:after="0" w:line="288" w:lineRule="auto"/>
        <w:rPr>
          <w:color w:val="000000"/>
        </w:rPr>
      </w:pPr>
    </w:p>
    <w:p w:rsidR="00E21F4E" w:rsidRDefault="00E21F4E" w:rsidP="0072443E">
      <w:pPr>
        <w:pStyle w:val="CommentText"/>
        <w:spacing w:line="288" w:lineRule="auto"/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P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E21F4E" w:rsidRPr="00CB5379" w:rsidRDefault="005837D6" w:rsidP="0072443E">
      <w:pPr>
        <w:spacing w:before="120" w:after="0" w:line="288" w:lineRule="auto"/>
        <w:jc w:val="center"/>
        <w:rPr>
          <w:bCs/>
          <w:lang w:val="en-US"/>
        </w:rPr>
      </w:pPr>
      <w:r>
        <w:rPr>
          <w:bCs/>
          <w:lang w:val="en-US"/>
        </w:rPr>
        <w:t>Ha Noi</w:t>
      </w:r>
      <w:r w:rsidR="00E21F4E">
        <w:rPr>
          <w:bCs/>
        </w:rPr>
        <w:t xml:space="preserve">, </w:t>
      </w:r>
      <w:r>
        <w:rPr>
          <w:bCs/>
          <w:lang w:val="en-US"/>
        </w:rPr>
        <w:t>Jan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5</w:t>
      </w: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Pr="007068F0" w:rsidRDefault="00E21F4E" w:rsidP="0072443E">
      <w:pPr>
        <w:pageBreakBefore/>
        <w:spacing w:before="120" w:after="0" w:line="288" w:lineRule="auto"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72443E">
      <w:pPr>
        <w:pStyle w:val="Footer"/>
        <w:tabs>
          <w:tab w:val="clear" w:pos="4320"/>
          <w:tab w:val="clear" w:pos="8640"/>
        </w:tabs>
        <w:spacing w:line="288" w:lineRule="auto"/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72443E">
      <w:pPr>
        <w:spacing w:before="120" w:after="0" w:line="288" w:lineRule="auto"/>
        <w:jc w:val="center"/>
        <w:rPr>
          <w:rFonts w:cs="Arial"/>
          <w:bCs/>
        </w:rPr>
      </w:pPr>
    </w:p>
    <w:tbl>
      <w:tblPr>
        <w:tblW w:w="9072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66"/>
        <w:gridCol w:w="2504"/>
        <w:gridCol w:w="605"/>
        <w:gridCol w:w="3605"/>
        <w:gridCol w:w="992"/>
      </w:tblGrid>
      <w:tr w:rsidR="00E21F4E" w:rsidRPr="007068F0" w:rsidTr="005837D6">
        <w:tc>
          <w:tcPr>
            <w:tcW w:w="1366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605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5837D6">
        <w:tc>
          <w:tcPr>
            <w:tcW w:w="1366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05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5837D6">
        <w:tc>
          <w:tcPr>
            <w:tcW w:w="1366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27-Dec-2013</w:t>
            </w: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HuyNT2</w:t>
            </w: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24-Dec-2014</w:t>
            </w: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by DieuNT1</w:t>
            </w:r>
          </w:p>
        </w:tc>
        <w:tc>
          <w:tcPr>
            <w:tcW w:w="992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16-May-205</w:t>
            </w:r>
          </w:p>
        </w:tc>
        <w:tc>
          <w:tcPr>
            <w:tcW w:w="2504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605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by ThachLN</w:t>
            </w:r>
          </w:p>
        </w:tc>
        <w:tc>
          <w:tcPr>
            <w:tcW w:w="992" w:type="dxa"/>
          </w:tcPr>
          <w:p w:rsidR="008E76AD" w:rsidRPr="007068F0" w:rsidRDefault="008E76AD" w:rsidP="007A7AD4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8E76AD" w:rsidRPr="007068F0" w:rsidTr="005837D6">
        <w:tc>
          <w:tcPr>
            <w:tcW w:w="1366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E76AD" w:rsidRPr="007068F0" w:rsidRDefault="008E76AD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72443E">
      <w:pPr>
        <w:spacing w:before="120" w:after="0" w:line="288" w:lineRule="auto"/>
        <w:rPr>
          <w:rFonts w:cs="Arial"/>
          <w:bCs/>
        </w:rPr>
      </w:pPr>
    </w:p>
    <w:p w:rsidR="00E21F4E" w:rsidRDefault="00E21F4E" w:rsidP="0072443E">
      <w:pPr>
        <w:spacing w:before="120" w:after="0" w:line="288" w:lineRule="auto"/>
      </w:pPr>
      <w:r>
        <w:br w:type="page"/>
      </w:r>
    </w:p>
    <w:p w:rsidR="00E21F4E" w:rsidRDefault="00E21F4E" w:rsidP="0072443E">
      <w:pPr>
        <w:pStyle w:val="Heading1"/>
        <w:spacing w:before="120" w:after="0" w:line="288" w:lineRule="auto"/>
      </w:pPr>
      <w:bookmarkStart w:id="0" w:name="_Toc293612095"/>
      <w:r>
        <w:lastRenderedPageBreak/>
        <w:t>Software Requirement</w:t>
      </w:r>
      <w:bookmarkEnd w:id="0"/>
    </w:p>
    <w:p w:rsidR="00E21F4E" w:rsidRPr="00C74E81" w:rsidRDefault="0075088C" w:rsidP="0072443E">
      <w:pPr>
        <w:spacing w:before="120" w:after="0" w:line="288" w:lineRule="auto"/>
        <w:jc w:val="both"/>
        <w:rPr>
          <w:lang w:val="en-US"/>
        </w:rPr>
      </w:pPr>
      <w:r>
        <w:rPr>
          <w:lang w:val="en-US"/>
        </w:rPr>
        <w:t>Học viên làm việc theo nhóm để thực hiệ</w:t>
      </w:r>
      <w:r w:rsidR="00C74E81">
        <w:rPr>
          <w:lang w:val="en-US"/>
        </w:rPr>
        <w:t xml:space="preserve">n </w:t>
      </w:r>
      <w:r w:rsidR="004C0794" w:rsidRPr="00C74E81">
        <w:rPr>
          <w:b/>
        </w:rPr>
        <w:t>Thiết kế yêu cầu khách hàng</w:t>
      </w:r>
      <w:r w:rsidR="00C74E81">
        <w:rPr>
          <w:b/>
          <w:lang w:val="en-US"/>
        </w:rPr>
        <w:t>:</w:t>
      </w:r>
    </w:p>
    <w:p w:rsidR="006940D0" w:rsidRPr="00BA6251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BA6251">
        <w:rPr>
          <w:rFonts w:cs="Arial"/>
          <w:u w:val="single"/>
          <w:lang w:val="en-US"/>
        </w:rPr>
        <w:t>Purpose</w:t>
      </w:r>
    </w:p>
    <w:p w:rsidR="006940D0" w:rsidRPr="00C92239" w:rsidRDefault="006940D0" w:rsidP="0072443E">
      <w:pPr>
        <w:spacing w:before="120" w:after="0" w:line="288" w:lineRule="auto"/>
        <w:ind w:left="274"/>
        <w:jc w:val="both"/>
        <w:rPr>
          <w:rFonts w:cs="Arial"/>
          <w:lang w:val="en-US"/>
        </w:rPr>
      </w:pPr>
      <w:r w:rsidRPr="00124DF5">
        <w:rPr>
          <w:rFonts w:cs="Arial"/>
          <w:lang w:val="en-US"/>
        </w:rPr>
        <w:t>Đọc, hiểu tài liệu thiết kế chung của dự án, đưa ra các thiết kế codes chi tiế</w:t>
      </w:r>
      <w:r>
        <w:rPr>
          <w:rFonts w:cs="Arial"/>
          <w:lang w:val="en-US"/>
        </w:rPr>
        <w:t>t: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Rèn luyện cho HV kỹ năng phân tích, đặt câu hỏi, thiết kế chương trình</w:t>
      </w:r>
    </w:p>
    <w:p w:rsidR="00BA6251" w:rsidRDefault="006940D0" w:rsidP="0072443E">
      <w:pPr>
        <w:pStyle w:val="ListParagraph"/>
        <w:spacing w:line="288" w:lineRule="auto"/>
      </w:pPr>
      <w:r w:rsidRPr="009247DE">
        <w:t xml:space="preserve">Mỗi </w:t>
      </w:r>
      <w:r>
        <w:t>HV</w:t>
      </w:r>
      <w:r w:rsidRPr="009247DE">
        <w:t xml:space="preserve"> hiểu và đưa ra được các thiết kế code chi tiết cho module được giao</w:t>
      </w:r>
    </w:p>
    <w:p w:rsidR="006940D0" w:rsidRPr="00655652" w:rsidRDefault="006940D0" w:rsidP="0072443E">
      <w:pPr>
        <w:spacing w:before="120" w:after="0" w:line="288" w:lineRule="auto"/>
        <w:rPr>
          <w:rFonts w:cs="Arial"/>
        </w:rPr>
      </w:pPr>
      <w:r w:rsidRPr="00655652">
        <w:rPr>
          <w:rFonts w:cs="Arial"/>
          <w:u w:val="single"/>
        </w:rPr>
        <w:t>Inputs</w:t>
      </w:r>
    </w:p>
    <w:p w:rsidR="006940D0" w:rsidRPr="001669AE" w:rsidRDefault="006940D0" w:rsidP="0072443E">
      <w:pPr>
        <w:pStyle w:val="ListParagraph"/>
        <w:spacing w:line="288" w:lineRule="auto"/>
        <w:rPr>
          <w:lang w:val="vi-VN"/>
        </w:rPr>
      </w:pPr>
      <w:r w:rsidRPr="001669AE">
        <w:rPr>
          <w:lang w:val="vi-VN"/>
        </w:rPr>
        <w:t>Tài liệu SRS của dự án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Đặc tả yêu cầu &amp; các review comments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Tài liệu thiết kế chung của dự án</w:t>
      </w:r>
    </w:p>
    <w:p w:rsidR="006940D0" w:rsidRPr="00655652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655652">
        <w:rPr>
          <w:rFonts w:cs="Arial"/>
          <w:u w:val="single"/>
          <w:lang w:val="en-US"/>
        </w:rPr>
        <w:t>Steps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HV </w:t>
      </w:r>
      <w:r>
        <w:t>thiết kế</w:t>
      </w:r>
      <w:r w:rsidRPr="009247DE">
        <w:t xml:space="preserve"> tổng quan và các thiết kế chung của dự án.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HV đọc, tìm hiểu yêu cầu, đưa ra các câu hỏi cho các thiết kế chưa rõ ràng, tự tìm câu trả lời hoặc trao đổi trước với các đồng nghiệp.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HV sẽ chuẩn bị tài liệu đặc tả thiết kế cho phần mình được giao. Tài liệu bao gồm các nội dung dưới đây, việc tạo/đưa ra các nội dung có thể tiến hành song song:</w:t>
      </w:r>
    </w:p>
    <w:p w:rsidR="006940D0" w:rsidRPr="001669AE" w:rsidRDefault="006940D0" w:rsidP="0072443E">
      <w:pPr>
        <w:pStyle w:val="ListParagraph"/>
        <w:numPr>
          <w:ilvl w:val="1"/>
          <w:numId w:val="26"/>
        </w:numPr>
        <w:spacing w:line="288" w:lineRule="auto"/>
        <w:rPr>
          <w:highlight w:val="cyan"/>
        </w:rPr>
      </w:pPr>
      <w:r w:rsidRPr="001669AE">
        <w:rPr>
          <w:highlight w:val="cyan"/>
        </w:rPr>
        <w:t>Các câu hỏi &amp; trả lời (sau khi đã tổng hợp lại theo ý hiểu của HV)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Thiết kế lớp (class design)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Class diagrams &amp; sequence diagrams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Pseudo codes: cho trường hợp có các methods ph</w:t>
      </w:r>
      <w:bookmarkStart w:id="1" w:name="_GoBack"/>
      <w:bookmarkEnd w:id="1"/>
      <w:r>
        <w:t>ức tạp, cần mô tả cụ thể hơn.</w:t>
      </w:r>
    </w:p>
    <w:p w:rsidR="006940D0" w:rsidRPr="00B1549F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B1549F">
        <w:rPr>
          <w:rFonts w:cs="Arial"/>
          <w:u w:val="single"/>
          <w:lang w:val="en-US"/>
        </w:rPr>
        <w:t>Outputs</w:t>
      </w:r>
    </w:p>
    <w:p w:rsidR="006940D0" w:rsidRPr="003B3E95" w:rsidRDefault="006940D0" w:rsidP="0072443E">
      <w:pPr>
        <w:pStyle w:val="ListParagraph"/>
        <w:numPr>
          <w:ilvl w:val="0"/>
          <w:numId w:val="31"/>
        </w:numPr>
        <w:spacing w:line="288" w:lineRule="auto"/>
      </w:pPr>
      <w:r w:rsidRPr="003B3E95">
        <w:t>Danh sách các Q&amp;A sau khi đã tổng hợp lại theo ý hiểu của HV</w:t>
      </w:r>
    </w:p>
    <w:p w:rsidR="006940D0" w:rsidRPr="003B3E95" w:rsidRDefault="006940D0" w:rsidP="0072443E">
      <w:pPr>
        <w:pStyle w:val="ListParagraph"/>
        <w:numPr>
          <w:ilvl w:val="0"/>
          <w:numId w:val="31"/>
        </w:numPr>
        <w:spacing w:line="288" w:lineRule="auto"/>
      </w:pPr>
      <w:r w:rsidRPr="003B3E95">
        <w:t>Tài liệu thiết kế chương trình (Design Specification), bao gồm các phần sau: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Class diagram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Class specification: </w:t>
      </w:r>
    </w:p>
    <w:p w:rsidR="006940D0" w:rsidRPr="00043044" w:rsidRDefault="006940D0" w:rsidP="0072443E">
      <w:pPr>
        <w:pStyle w:val="ListParagraph"/>
        <w:numPr>
          <w:ilvl w:val="2"/>
          <w:numId w:val="26"/>
        </w:numPr>
        <w:spacing w:line="288" w:lineRule="auto"/>
      </w:pPr>
      <w:r>
        <w:t>M</w:t>
      </w:r>
      <w:r w:rsidRPr="00043044">
        <w:t xml:space="preserve">ô tả mục đích các biến lớp và các method tương ứng, </w:t>
      </w:r>
    </w:p>
    <w:p w:rsidR="006940D0" w:rsidRPr="006374A8" w:rsidRDefault="006940D0" w:rsidP="0072443E">
      <w:pPr>
        <w:pStyle w:val="ListParagraph"/>
        <w:numPr>
          <w:ilvl w:val="2"/>
          <w:numId w:val="26"/>
        </w:numPr>
        <w:spacing w:line="288" w:lineRule="auto"/>
      </w:pPr>
      <w:r w:rsidRPr="00DA52FA">
        <w:t xml:space="preserve">Trong trường hợp method phức tạp thì </w:t>
      </w:r>
      <w:r>
        <w:t xml:space="preserve">học viên cần có </w:t>
      </w:r>
      <w:r w:rsidRPr="00DA52FA">
        <w:t xml:space="preserve">mô tả cụ thể bằng </w:t>
      </w:r>
      <w:r w:rsidRPr="006374A8">
        <w:t>pseudo-code hoặc activity diagram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Sequence diagram</w:t>
      </w:r>
    </w:p>
    <w:p w:rsidR="003B3E95" w:rsidRPr="00245F11" w:rsidRDefault="003B3E95" w:rsidP="0072443E">
      <w:pPr>
        <w:spacing w:before="120" w:after="0" w:line="288" w:lineRule="auto"/>
      </w:pPr>
      <w:r w:rsidRPr="003B3E95">
        <w:rPr>
          <w:u w:val="single"/>
        </w:rPr>
        <w:t>Objective</w:t>
      </w:r>
      <w:r>
        <w:t>: Học viên thực hành xác định classes, vẽ class diagrams và sequence diagrams</w:t>
      </w:r>
    </w:p>
    <w:p w:rsidR="003B3E95" w:rsidRPr="00FB4705" w:rsidRDefault="003B3E95" w:rsidP="0072443E">
      <w:pPr>
        <w:spacing w:before="120" w:after="0" w:line="288" w:lineRule="auto"/>
        <w:rPr>
          <w:lang w:val="en-US"/>
        </w:rPr>
      </w:pPr>
      <w:r w:rsidRPr="003B3E95">
        <w:rPr>
          <w:u w:val="single"/>
        </w:rPr>
        <w:t>Questions to answer</w:t>
      </w:r>
      <w:r>
        <w:t>:</w:t>
      </w:r>
    </w:p>
    <w:p w:rsidR="003B3E95" w:rsidRDefault="003B3E95" w:rsidP="0072443E">
      <w:pPr>
        <w:pStyle w:val="ListParagraph"/>
        <w:spacing w:line="288" w:lineRule="auto"/>
      </w:pPr>
      <w:r>
        <w:t xml:space="preserve">Xác định classes, vẽ class diagrams (cho toàn bộ hệ thống) và vẽ sequence diagrams cho  </w:t>
      </w:r>
      <w:r w:rsidR="007A4641">
        <w:t>task đã được giao</w:t>
      </w:r>
      <w:r>
        <w:t>.</w:t>
      </w:r>
    </w:p>
    <w:p w:rsidR="003B3E95" w:rsidRPr="00854EFF" w:rsidRDefault="003B3E95" w:rsidP="0072443E">
      <w:pPr>
        <w:pStyle w:val="ListParagraph"/>
        <w:spacing w:line="288" w:lineRule="auto"/>
      </w:pPr>
      <w:r w:rsidRPr="00854EFF">
        <w:lastRenderedPageBreak/>
        <w:t xml:space="preserve">Trong quá trình thực hiện, nếu </w:t>
      </w:r>
      <w:r>
        <w:t xml:space="preserve">học viên </w:t>
      </w:r>
      <w:r w:rsidRPr="00854EFF">
        <w:t xml:space="preserve">có điểm nào chưa rõ hoặc </w:t>
      </w:r>
      <w:r>
        <w:t xml:space="preserve">thực hiện dựa vào việc </w:t>
      </w:r>
      <w:r w:rsidRPr="00854EFF">
        <w:t xml:space="preserve">tự giả định thì </w:t>
      </w:r>
      <w:r>
        <w:t xml:space="preserve">có thể điền </w:t>
      </w:r>
      <w:r w:rsidRPr="00854EFF">
        <w:t xml:space="preserve"> vào file Q&amp;A list</w:t>
      </w:r>
      <w:r>
        <w:t xml:space="preserve"> (theo template của bài tập ngày hôm trước) và </w:t>
      </w:r>
      <w:r w:rsidRPr="00854EFF">
        <w:t xml:space="preserve">gửi kèm </w:t>
      </w:r>
      <w:r>
        <w:t xml:space="preserve">file này </w:t>
      </w:r>
      <w:r w:rsidRPr="00854EFF">
        <w:t>khi nộp bài tập.</w:t>
      </w:r>
    </w:p>
    <w:p w:rsidR="00E21F4E" w:rsidRPr="00F73B1E" w:rsidRDefault="00E21F4E" w:rsidP="0072443E">
      <w:pPr>
        <w:spacing w:before="120" w:after="0" w:line="288" w:lineRule="auto"/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BE592B" w:rsidRDefault="00AD2CE5" w:rsidP="0072443E">
      <w:pPr>
        <w:pStyle w:val="ListParagraph"/>
        <w:spacing w:line="288" w:lineRule="auto"/>
        <w:rPr>
          <w:lang w:val="vi-VN"/>
        </w:rPr>
      </w:pPr>
      <w:r>
        <w:t xml:space="preserve">HV </w:t>
      </w:r>
      <w:r w:rsidR="00BE592B">
        <w:t>submit bài làm của mình tới giảng v</w:t>
      </w:r>
      <w:r w:rsidR="00BE592B">
        <w:rPr>
          <w:lang w:val="vi-VN"/>
        </w:rPr>
        <w:t>iên chấm thực hành</w:t>
      </w:r>
    </w:p>
    <w:p w:rsidR="00E21F4E" w:rsidRPr="001E35CE" w:rsidRDefault="001E35CE" w:rsidP="0072443E">
      <w:pPr>
        <w:pStyle w:val="ListParagraph"/>
        <w:spacing w:line="288" w:lineRule="auto"/>
      </w:pPr>
      <w:r>
        <w:t>Team leader tích hợp tài liệu của các member thành 1 tài liệu chung đặt tên theo naming convention</w:t>
      </w:r>
    </w:p>
    <w:p w:rsidR="00E21F4E" w:rsidRPr="001E35CE" w:rsidRDefault="00E21F4E" w:rsidP="0072443E">
      <w:pPr>
        <w:spacing w:before="120" w:after="0" w:line="288" w:lineRule="auto"/>
      </w:pPr>
      <w:r w:rsidRPr="0072443E">
        <w:rPr>
          <w:b/>
          <w:u w:val="single"/>
        </w:rPr>
        <w:t>Your file</w:t>
      </w:r>
      <w:r w:rsidR="00A31D03">
        <w:rPr>
          <w:b/>
          <w:u w:val="single"/>
          <w:lang w:val="en-US"/>
        </w:rPr>
        <w:t xml:space="preserve"> </w:t>
      </w:r>
      <w:r w:rsidRPr="0072443E">
        <w:rPr>
          <w:b/>
          <w:u w:val="single"/>
        </w:rPr>
        <w:t>name should be labeled according to the following naming convention</w:t>
      </w:r>
      <w:r w:rsidRPr="001E35CE">
        <w:t>:</w:t>
      </w:r>
    </w:p>
    <w:p w:rsidR="001E35CE" w:rsidRPr="001669AE" w:rsidRDefault="001E35CE" w:rsidP="0072443E">
      <w:pPr>
        <w:pStyle w:val="ListParagraph"/>
        <w:spacing w:line="288" w:lineRule="auto"/>
        <w:rPr>
          <w:lang w:val="vi-VN"/>
        </w:rPr>
      </w:pPr>
      <w:r>
        <w:rPr>
          <w:lang w:val="vi-VN"/>
        </w:rPr>
        <w:t xml:space="preserve">Tài liệu của mỗi học viên: </w:t>
      </w:r>
    </w:p>
    <w:p w:rsidR="00E149AA" w:rsidRPr="001E35CE" w:rsidRDefault="009B10C4" w:rsidP="0072443E">
      <w:pPr>
        <w:pStyle w:val="ListParagraph"/>
        <w:numPr>
          <w:ilvl w:val="0"/>
          <w:numId w:val="0"/>
        </w:numPr>
        <w:spacing w:line="288" w:lineRule="auto"/>
        <w:ind w:left="780"/>
        <w:rPr>
          <w:lang w:val="vi-VN"/>
        </w:rPr>
      </w:pPr>
      <w:r>
        <w:t>&lt;</w:t>
      </w:r>
      <w:r w:rsidR="00D30509">
        <w:t>accountName</w:t>
      </w:r>
      <w:r w:rsidR="00E149AA">
        <w:t>&gt;_&lt;</w:t>
      </w:r>
      <w:r w:rsidR="001E35CE">
        <w:rPr>
          <w:lang w:val="vi-VN"/>
        </w:rPr>
        <w:t>projectName</w:t>
      </w:r>
      <w:r w:rsidR="00E149AA">
        <w:t>&gt;_&lt;documentType&gt;</w:t>
      </w:r>
      <w:r w:rsidR="00E21F4E" w:rsidRPr="00F73B1E">
        <w:t>.</w:t>
      </w:r>
      <w:r w:rsidR="00E149AA">
        <w:t>xls</w:t>
      </w:r>
      <w:r w:rsidR="001E35CE">
        <w:rPr>
          <w:lang w:val="vi-VN"/>
        </w:rPr>
        <w:t>/doc</w:t>
      </w:r>
    </w:p>
    <w:p w:rsidR="00E21F4E" w:rsidRDefault="001E35CE" w:rsidP="0072443E">
      <w:pPr>
        <w:spacing w:before="120" w:after="0" w:line="288" w:lineRule="auto"/>
        <w:rPr>
          <w:i/>
        </w:rPr>
      </w:pPr>
      <w:r>
        <w:tab/>
      </w:r>
      <w:r w:rsidR="00E21F4E" w:rsidRPr="00F73B1E">
        <w:rPr>
          <w:i/>
          <w:lang w:val="en-US"/>
        </w:rPr>
        <w:t>For example</w:t>
      </w:r>
      <w:r w:rsidR="00E21F4E"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p w:rsidR="001E35CE" w:rsidRDefault="001E35CE" w:rsidP="0072443E">
      <w:pPr>
        <w:pStyle w:val="ListParagraph"/>
        <w:spacing w:line="288" w:lineRule="auto"/>
        <w:rPr>
          <w:lang w:val="vi-VN"/>
        </w:rPr>
      </w:pPr>
      <w:r>
        <w:rPr>
          <w:lang w:val="vi-VN"/>
        </w:rPr>
        <w:t>Tài liệu của cả team:</w:t>
      </w:r>
    </w:p>
    <w:p w:rsidR="001E35CE" w:rsidRDefault="001E35CE" w:rsidP="0072443E">
      <w:pPr>
        <w:spacing w:before="120" w:after="0" w:line="288" w:lineRule="auto"/>
      </w:pPr>
      <w:r>
        <w:tab/>
        <w:t>&lt;teamName&gt;_&lt;projectName&gt;_&lt;documentType&gt;.xls/doc</w:t>
      </w:r>
    </w:p>
    <w:p w:rsidR="001E35CE" w:rsidRDefault="001E35CE" w:rsidP="0072443E">
      <w:pPr>
        <w:spacing w:before="120" w:after="0" w:line="288" w:lineRule="auto"/>
        <w:rPr>
          <w:lang w:val="en-US"/>
        </w:rPr>
      </w:pPr>
      <w:r>
        <w:tab/>
      </w:r>
      <w:r>
        <w:rPr>
          <w:lang w:val="en-US"/>
        </w:rPr>
        <w:t>documentType can be: Q&amp;AList/UseCase/ScreenDesign</w:t>
      </w:r>
      <w:r>
        <w:t>/</w:t>
      </w:r>
      <w:r w:rsidRPr="001E35CE">
        <w:t xml:space="preserve"> </w:t>
      </w:r>
      <w:r w:rsidRPr="003B3E95">
        <w:t>Design Specification</w:t>
      </w:r>
    </w:p>
    <w:p w:rsidR="008E76AD" w:rsidRPr="00B17589" w:rsidRDefault="008E76AD" w:rsidP="008E76AD">
      <w:pPr>
        <w:spacing w:before="120" w:after="0" w:line="288" w:lineRule="auto"/>
        <w:rPr>
          <w:b/>
          <w:u w:val="single"/>
          <w:lang w:val="en-US"/>
        </w:rPr>
      </w:pPr>
      <w:r w:rsidRPr="00B17589">
        <w:rPr>
          <w:b/>
          <w:u w:val="single"/>
          <w:lang w:val="en-US"/>
        </w:rPr>
        <w:t>Submit the result:</w:t>
      </w:r>
    </w:p>
    <w:p w:rsidR="008E76AD" w:rsidRDefault="008E76AD" w:rsidP="008E76AD">
      <w:pPr>
        <w:spacing w:before="120" w:after="0" w:line="288" w:lineRule="auto"/>
        <w:rPr>
          <w:lang w:val="en-US"/>
        </w:rPr>
      </w:pPr>
      <w:r>
        <w:rPr>
          <w:lang w:val="en-US"/>
        </w:rPr>
        <w:t>All output products are committed into the SVN Server with following format:</w:t>
      </w:r>
      <w:r>
        <w:rPr>
          <w:lang w:val="en-US"/>
        </w:rPr>
        <w:br/>
      </w:r>
      <w:r>
        <w:rPr>
          <w:b/>
          <w:lang w:val="en-US"/>
        </w:rPr>
        <w:t>&lt;Your project SVN&gt;</w:t>
      </w:r>
      <w:r w:rsidRPr="00D56A28">
        <w:rPr>
          <w:b/>
          <w:lang w:val="en-US"/>
        </w:rPr>
        <w:t>/trunk/training/&lt;your account&gt;/&lt;Topic&gt;/Assignment</w:t>
      </w:r>
      <w:r w:rsidR="002C1E9F">
        <w:rPr>
          <w:b/>
          <w:lang w:val="en-US"/>
        </w:rPr>
        <w:t>_Day</w:t>
      </w:r>
      <w:r w:rsidRPr="00D56A28">
        <w:rPr>
          <w:b/>
          <w:lang w:val="en-US"/>
        </w:rPr>
        <w:t>&lt;No&gt;/&lt;Files&gt;.</w:t>
      </w:r>
    </w:p>
    <w:p w:rsidR="008E76AD" w:rsidRDefault="008E76AD" w:rsidP="008E76AD">
      <w:pPr>
        <w:spacing w:before="120" w:after="0" w:line="288" w:lineRule="auto"/>
        <w:ind w:left="360"/>
        <w:rPr>
          <w:lang w:val="en-US"/>
        </w:rPr>
      </w:pPr>
      <w:r w:rsidRPr="002C1E9F">
        <w:rPr>
          <w:u w:val="single"/>
          <w:lang w:val="en-US"/>
        </w:rPr>
        <w:t>Notes</w:t>
      </w:r>
      <w:r>
        <w:rPr>
          <w:lang w:val="en-US"/>
        </w:rPr>
        <w:t>: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&lt;Your project SVN&gt;</w:t>
      </w:r>
      <w:r>
        <w:t>: The SVN URL of your project.</w:t>
      </w:r>
      <w:r>
        <w:br/>
        <w:t xml:space="preserve">Ex: </w:t>
      </w:r>
      <w:r w:rsidRPr="00D56A28">
        <w:t>https://cl.fsoft.com.vn/svn/044_CT_CTU_04_JAVA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&lt;your account&gt;: your account in the Global Software Talent system.</w:t>
      </w:r>
      <w:r w:rsidR="00EC7F58">
        <w:br/>
      </w:r>
      <w:r w:rsidRPr="00D56A28">
        <w:t>Ex: prodeveloper@gmail.com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&lt;Topic&gt;: Code of the topic. Ex RnD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&lt;Assignment</w:t>
      </w:r>
      <w:r w:rsidR="002C1E9F">
        <w:t>_Day</w:t>
      </w:r>
      <w:r w:rsidRPr="00D56A28">
        <w:t>&lt;No&gt;: Ex Assignment1</w:t>
      </w:r>
    </w:p>
    <w:p w:rsidR="008E76AD" w:rsidRPr="00D56A28" w:rsidRDefault="008E76AD" w:rsidP="008E76AD">
      <w:pPr>
        <w:pStyle w:val="ListParagraph"/>
        <w:numPr>
          <w:ilvl w:val="0"/>
          <w:numId w:val="21"/>
        </w:numPr>
        <w:spacing w:line="288" w:lineRule="auto"/>
        <w:jc w:val="left"/>
      </w:pPr>
      <w:r w:rsidRPr="00D56A28">
        <w:t>&lt;Files&gt;: Your files which you have created for the assignment.</w:t>
      </w:r>
    </w:p>
    <w:p w:rsidR="008E76AD" w:rsidRPr="008E76AD" w:rsidRDefault="008E76AD" w:rsidP="008E76AD">
      <w:pPr>
        <w:rPr>
          <w:lang w:val="en-US"/>
        </w:rPr>
      </w:pPr>
    </w:p>
    <w:sectPr w:rsidR="008E76AD" w:rsidRPr="008E76AD" w:rsidSect="002C1E9F">
      <w:headerReference w:type="default" r:id="rId9"/>
      <w:footerReference w:type="default" r:id="rId10"/>
      <w:pgSz w:w="11906" w:h="16838"/>
      <w:pgMar w:top="1440" w:right="74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0D0" w:rsidRDefault="008A30D0" w:rsidP="001E35CE">
      <w:pPr>
        <w:pStyle w:val="ListParagraph"/>
      </w:pPr>
      <w:r>
        <w:separator/>
      </w:r>
    </w:p>
  </w:endnote>
  <w:endnote w:type="continuationSeparator" w:id="0">
    <w:p w:rsidR="008A30D0" w:rsidRDefault="008A30D0" w:rsidP="001E35CE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F4E" w:rsidRPr="00771EAB" w:rsidRDefault="00E21F4E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B7545B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B7545B" w:rsidRPr="00771EAB">
      <w:rPr>
        <w:rStyle w:val="PageNumber"/>
      </w:rPr>
      <w:fldChar w:fldCharType="separate"/>
    </w:r>
    <w:r w:rsidR="001669AE">
      <w:rPr>
        <w:rStyle w:val="PageNumber"/>
        <w:noProof/>
      </w:rPr>
      <w:t>3</w:t>
    </w:r>
    <w:r w:rsidR="00B7545B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B7545B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B7545B" w:rsidRPr="00771EAB">
      <w:rPr>
        <w:rStyle w:val="PageNumber"/>
      </w:rPr>
      <w:fldChar w:fldCharType="separate"/>
    </w:r>
    <w:r w:rsidR="001669AE">
      <w:rPr>
        <w:rStyle w:val="PageNumber"/>
        <w:noProof/>
      </w:rPr>
      <w:t>4</w:t>
    </w:r>
    <w:r w:rsidR="00B7545B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0D0" w:rsidRDefault="008A30D0" w:rsidP="001E35CE">
      <w:pPr>
        <w:pStyle w:val="ListParagraph"/>
      </w:pPr>
      <w:r>
        <w:separator/>
      </w:r>
    </w:p>
  </w:footnote>
  <w:footnote w:type="continuationSeparator" w:id="0">
    <w:p w:rsidR="008A30D0" w:rsidRDefault="008A30D0" w:rsidP="001E35CE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F4E" w:rsidRPr="00771EAB" w:rsidRDefault="004E41EC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Topic </w:t>
    </w:r>
    <w:r w:rsidR="00E21F4E">
      <w:rPr>
        <w:sz w:val="20"/>
        <w:lang w:val="en-US"/>
      </w:rPr>
      <w:t>Assignment</w:t>
    </w:r>
    <w:r w:rsidR="00E21F4E" w:rsidRPr="00771EAB">
      <w:rPr>
        <w:sz w:val="20"/>
        <w:lang w:val="en-US"/>
      </w:rPr>
      <w:tab/>
    </w:r>
    <w:r w:rsidR="00E21F4E"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="00E21F4E" w:rsidRPr="00771EAB">
      <w:rPr>
        <w:sz w:val="20"/>
      </w:rPr>
      <w:tab/>
      <w:t xml:space="preserve"> </w:t>
    </w:r>
    <w:r w:rsidR="00E21F4E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D7F30"/>
    <w:multiLevelType w:val="hybridMultilevel"/>
    <w:tmpl w:val="0722F37A"/>
    <w:lvl w:ilvl="0" w:tplc="3552D8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F34675"/>
    <w:multiLevelType w:val="hybridMultilevel"/>
    <w:tmpl w:val="6940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A7477"/>
    <w:multiLevelType w:val="hybridMultilevel"/>
    <w:tmpl w:val="66903C16"/>
    <w:lvl w:ilvl="0" w:tplc="91500E6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2F3D4C"/>
    <w:multiLevelType w:val="hybridMultilevel"/>
    <w:tmpl w:val="AFC4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E5EE4"/>
    <w:multiLevelType w:val="hybridMultilevel"/>
    <w:tmpl w:val="40B613DA"/>
    <w:lvl w:ilvl="0" w:tplc="CFBA9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7647868"/>
    <w:multiLevelType w:val="hybridMultilevel"/>
    <w:tmpl w:val="1FFA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42D9C"/>
    <w:multiLevelType w:val="hybridMultilevel"/>
    <w:tmpl w:val="C76AD86E"/>
    <w:lvl w:ilvl="0" w:tplc="9A0AE504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36657E"/>
    <w:multiLevelType w:val="hybridMultilevel"/>
    <w:tmpl w:val="A718C58C"/>
    <w:lvl w:ilvl="0" w:tplc="1F684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162D9"/>
    <w:multiLevelType w:val="hybridMultilevel"/>
    <w:tmpl w:val="625024D2"/>
    <w:lvl w:ilvl="0" w:tplc="023AC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E764F"/>
    <w:multiLevelType w:val="hybridMultilevel"/>
    <w:tmpl w:val="1382A6E6"/>
    <w:lvl w:ilvl="0" w:tplc="CFBA9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E1AB8"/>
    <w:multiLevelType w:val="hybridMultilevel"/>
    <w:tmpl w:val="D560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bullet"/>
      <w:lvlText w:val="-"/>
      <w:lvlJc w:val="left"/>
      <w:pPr>
        <w:ind w:left="3300" w:hanging="78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5"/>
  </w:num>
  <w:num w:numId="4">
    <w:abstractNumId w:val="12"/>
  </w:num>
  <w:num w:numId="5">
    <w:abstractNumId w:val="6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20"/>
  </w:num>
  <w:num w:numId="9">
    <w:abstractNumId w:val="5"/>
  </w:num>
  <w:num w:numId="10">
    <w:abstractNumId w:val="0"/>
  </w:num>
  <w:num w:numId="11">
    <w:abstractNumId w:val="16"/>
  </w:num>
  <w:num w:numId="12">
    <w:abstractNumId w:val="2"/>
  </w:num>
  <w:num w:numId="13">
    <w:abstractNumId w:val="24"/>
  </w:num>
  <w:num w:numId="14">
    <w:abstractNumId w:val="30"/>
  </w:num>
  <w:num w:numId="15">
    <w:abstractNumId w:val="7"/>
  </w:num>
  <w:num w:numId="16">
    <w:abstractNumId w:val="23"/>
  </w:num>
  <w:num w:numId="17">
    <w:abstractNumId w:val="11"/>
  </w:num>
  <w:num w:numId="18">
    <w:abstractNumId w:val="1"/>
  </w:num>
  <w:num w:numId="19">
    <w:abstractNumId w:val="3"/>
  </w:num>
  <w:num w:numId="20">
    <w:abstractNumId w:val="9"/>
  </w:num>
  <w:num w:numId="21">
    <w:abstractNumId w:val="15"/>
  </w:num>
  <w:num w:numId="22">
    <w:abstractNumId w:val="4"/>
  </w:num>
  <w:num w:numId="23">
    <w:abstractNumId w:val="17"/>
  </w:num>
  <w:num w:numId="24">
    <w:abstractNumId w:val="18"/>
  </w:num>
  <w:num w:numId="25">
    <w:abstractNumId w:val="26"/>
  </w:num>
  <w:num w:numId="26">
    <w:abstractNumId w:val="29"/>
  </w:num>
  <w:num w:numId="27">
    <w:abstractNumId w:val="27"/>
  </w:num>
  <w:num w:numId="28">
    <w:abstractNumId w:val="8"/>
  </w:num>
  <w:num w:numId="29">
    <w:abstractNumId w:val="27"/>
  </w:num>
  <w:num w:numId="30">
    <w:abstractNumId w:val="28"/>
  </w:num>
  <w:num w:numId="31">
    <w:abstractNumId w:val="10"/>
  </w:num>
  <w:num w:numId="32">
    <w:abstractNumId w:val="19"/>
  </w:num>
  <w:num w:numId="33">
    <w:abstractNumId w:val="2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C69"/>
    <w:rsid w:val="000011F0"/>
    <w:rsid w:val="00031534"/>
    <w:rsid w:val="000664FB"/>
    <w:rsid w:val="0008542E"/>
    <w:rsid w:val="00085DE2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0B2D"/>
    <w:rsid w:val="00144946"/>
    <w:rsid w:val="00146AC0"/>
    <w:rsid w:val="00147812"/>
    <w:rsid w:val="00151B68"/>
    <w:rsid w:val="001669AE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E35CE"/>
    <w:rsid w:val="001F37B3"/>
    <w:rsid w:val="001F3EED"/>
    <w:rsid w:val="001F455A"/>
    <w:rsid w:val="00201C24"/>
    <w:rsid w:val="00214D4A"/>
    <w:rsid w:val="00237B60"/>
    <w:rsid w:val="002437FC"/>
    <w:rsid w:val="002458B3"/>
    <w:rsid w:val="00251E83"/>
    <w:rsid w:val="00255B7B"/>
    <w:rsid w:val="00265091"/>
    <w:rsid w:val="00280532"/>
    <w:rsid w:val="00287FA3"/>
    <w:rsid w:val="002A0595"/>
    <w:rsid w:val="002A1B75"/>
    <w:rsid w:val="002B6010"/>
    <w:rsid w:val="002B6704"/>
    <w:rsid w:val="002C15FB"/>
    <w:rsid w:val="002C1E9F"/>
    <w:rsid w:val="002C3DC8"/>
    <w:rsid w:val="002C3E67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0595"/>
    <w:rsid w:val="003B3E95"/>
    <w:rsid w:val="003B421A"/>
    <w:rsid w:val="003C73ED"/>
    <w:rsid w:val="003D552E"/>
    <w:rsid w:val="003E08E8"/>
    <w:rsid w:val="003F19DF"/>
    <w:rsid w:val="003F22F8"/>
    <w:rsid w:val="003F7EE7"/>
    <w:rsid w:val="004053C9"/>
    <w:rsid w:val="00413E98"/>
    <w:rsid w:val="00422CA9"/>
    <w:rsid w:val="0043687B"/>
    <w:rsid w:val="004559F0"/>
    <w:rsid w:val="004624B6"/>
    <w:rsid w:val="004756FF"/>
    <w:rsid w:val="0048410C"/>
    <w:rsid w:val="004860D3"/>
    <w:rsid w:val="004A4B9A"/>
    <w:rsid w:val="004B601A"/>
    <w:rsid w:val="004C0794"/>
    <w:rsid w:val="004D4FDC"/>
    <w:rsid w:val="004E41EC"/>
    <w:rsid w:val="004E4D85"/>
    <w:rsid w:val="0050359B"/>
    <w:rsid w:val="005214BD"/>
    <w:rsid w:val="00531CD3"/>
    <w:rsid w:val="0053500E"/>
    <w:rsid w:val="00540ECD"/>
    <w:rsid w:val="00546ED4"/>
    <w:rsid w:val="00555CBC"/>
    <w:rsid w:val="0056236F"/>
    <w:rsid w:val="00581F03"/>
    <w:rsid w:val="0058243C"/>
    <w:rsid w:val="00582855"/>
    <w:rsid w:val="005837D6"/>
    <w:rsid w:val="005940DB"/>
    <w:rsid w:val="0059753A"/>
    <w:rsid w:val="005A51D6"/>
    <w:rsid w:val="005B04AF"/>
    <w:rsid w:val="005B5BC4"/>
    <w:rsid w:val="005E1B8E"/>
    <w:rsid w:val="005E64CE"/>
    <w:rsid w:val="005F639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55652"/>
    <w:rsid w:val="0067293D"/>
    <w:rsid w:val="00674B66"/>
    <w:rsid w:val="00687D31"/>
    <w:rsid w:val="006940D0"/>
    <w:rsid w:val="006945D3"/>
    <w:rsid w:val="00697B23"/>
    <w:rsid w:val="006B76D5"/>
    <w:rsid w:val="006F2DB5"/>
    <w:rsid w:val="007068F0"/>
    <w:rsid w:val="00714A36"/>
    <w:rsid w:val="0072443E"/>
    <w:rsid w:val="00727AFF"/>
    <w:rsid w:val="007338FD"/>
    <w:rsid w:val="00734F8A"/>
    <w:rsid w:val="007406D1"/>
    <w:rsid w:val="0075088C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A4641"/>
    <w:rsid w:val="007A77DE"/>
    <w:rsid w:val="007C1ACD"/>
    <w:rsid w:val="007E6691"/>
    <w:rsid w:val="00801D8C"/>
    <w:rsid w:val="00805AD4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30D0"/>
    <w:rsid w:val="008A4DED"/>
    <w:rsid w:val="008A6098"/>
    <w:rsid w:val="008B5C61"/>
    <w:rsid w:val="008C016E"/>
    <w:rsid w:val="008D27E0"/>
    <w:rsid w:val="008E76AD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45CF"/>
    <w:rsid w:val="009652F2"/>
    <w:rsid w:val="009B10C4"/>
    <w:rsid w:val="009B2C50"/>
    <w:rsid w:val="009E1490"/>
    <w:rsid w:val="009E3996"/>
    <w:rsid w:val="009E4765"/>
    <w:rsid w:val="009E5277"/>
    <w:rsid w:val="00A20FD5"/>
    <w:rsid w:val="00A256DB"/>
    <w:rsid w:val="00A2732E"/>
    <w:rsid w:val="00A319FC"/>
    <w:rsid w:val="00A31D03"/>
    <w:rsid w:val="00A32093"/>
    <w:rsid w:val="00A34B90"/>
    <w:rsid w:val="00A3582F"/>
    <w:rsid w:val="00A4556E"/>
    <w:rsid w:val="00A61BCA"/>
    <w:rsid w:val="00A63386"/>
    <w:rsid w:val="00A67E69"/>
    <w:rsid w:val="00A85B50"/>
    <w:rsid w:val="00A948B8"/>
    <w:rsid w:val="00AA02BE"/>
    <w:rsid w:val="00AD1B25"/>
    <w:rsid w:val="00AD2CE5"/>
    <w:rsid w:val="00AE1EF1"/>
    <w:rsid w:val="00AF0F10"/>
    <w:rsid w:val="00B02EB8"/>
    <w:rsid w:val="00B11EC0"/>
    <w:rsid w:val="00B1549F"/>
    <w:rsid w:val="00B24529"/>
    <w:rsid w:val="00B33F46"/>
    <w:rsid w:val="00B53776"/>
    <w:rsid w:val="00B70B62"/>
    <w:rsid w:val="00B7545B"/>
    <w:rsid w:val="00B80BFA"/>
    <w:rsid w:val="00B858CC"/>
    <w:rsid w:val="00BA19AD"/>
    <w:rsid w:val="00BA6251"/>
    <w:rsid w:val="00BC0ACB"/>
    <w:rsid w:val="00BD5DFB"/>
    <w:rsid w:val="00BE10F7"/>
    <w:rsid w:val="00BE2353"/>
    <w:rsid w:val="00BE592B"/>
    <w:rsid w:val="00BE74E9"/>
    <w:rsid w:val="00BF110E"/>
    <w:rsid w:val="00BF11A4"/>
    <w:rsid w:val="00C00526"/>
    <w:rsid w:val="00C0306E"/>
    <w:rsid w:val="00C11F5C"/>
    <w:rsid w:val="00C23E5C"/>
    <w:rsid w:val="00C36B0F"/>
    <w:rsid w:val="00C37B2C"/>
    <w:rsid w:val="00C43DDC"/>
    <w:rsid w:val="00C45A55"/>
    <w:rsid w:val="00C60A4C"/>
    <w:rsid w:val="00C74E81"/>
    <w:rsid w:val="00C803BB"/>
    <w:rsid w:val="00C85104"/>
    <w:rsid w:val="00CA2687"/>
    <w:rsid w:val="00CA7AA3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30509"/>
    <w:rsid w:val="00D33F0E"/>
    <w:rsid w:val="00D5289D"/>
    <w:rsid w:val="00D552D4"/>
    <w:rsid w:val="00D70FC6"/>
    <w:rsid w:val="00D743AC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541BE"/>
    <w:rsid w:val="00E64C69"/>
    <w:rsid w:val="00E86ACE"/>
    <w:rsid w:val="00E93EA1"/>
    <w:rsid w:val="00EA37CD"/>
    <w:rsid w:val="00EC0727"/>
    <w:rsid w:val="00EC0854"/>
    <w:rsid w:val="00EC7F58"/>
    <w:rsid w:val="00EE54E8"/>
    <w:rsid w:val="00EF408D"/>
    <w:rsid w:val="00EF56FC"/>
    <w:rsid w:val="00F04709"/>
    <w:rsid w:val="00F075E7"/>
    <w:rsid w:val="00F13C0D"/>
    <w:rsid w:val="00F14AB6"/>
    <w:rsid w:val="00F40D04"/>
    <w:rsid w:val="00F525E6"/>
    <w:rsid w:val="00F5547B"/>
    <w:rsid w:val="00F6180C"/>
    <w:rsid w:val="00F63D36"/>
    <w:rsid w:val="00F6650F"/>
    <w:rsid w:val="00F7003C"/>
    <w:rsid w:val="00F73B1E"/>
    <w:rsid w:val="00F80DBC"/>
    <w:rsid w:val="00F87CA1"/>
    <w:rsid w:val="00F9186E"/>
    <w:rsid w:val="00F967C3"/>
    <w:rsid w:val="00FB0FE8"/>
    <w:rsid w:val="00FB4705"/>
    <w:rsid w:val="00FC1A86"/>
    <w:rsid w:val="00FC57DA"/>
    <w:rsid w:val="00FD4656"/>
    <w:rsid w:val="00FE3FAC"/>
    <w:rsid w:val="00FF6926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70809AD-08EE-49EA-B6B4-3BD97E85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1E35CE"/>
    <w:pPr>
      <w:numPr>
        <w:numId w:val="34"/>
      </w:numPr>
      <w:spacing w:before="120" w:after="0" w:line="240" w:lineRule="auto"/>
      <w:jc w:val="both"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E35CE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369DC-8F74-4908-BD7B-6BBADEAD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237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Katsuragi Keima</cp:lastModifiedBy>
  <cp:revision>90</cp:revision>
  <dcterms:created xsi:type="dcterms:W3CDTF">2011-01-13T08:36:00Z</dcterms:created>
  <dcterms:modified xsi:type="dcterms:W3CDTF">2015-06-07T08:07:00Z</dcterms:modified>
</cp:coreProperties>
</file>